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32"/>
          <w:szCs w:val="32"/>
        </w:rPr>
        <w:alias w:val="Author"/>
        <w:tag w:val=""/>
        <w:id w:val="-1057703664"/>
        <w:placeholder>
          <w:docPart w:val="C214029371AA43CE9D90F0A9BB613E7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EndPr/>
      <w:sdtContent>
        <w:p w14:paraId="487003CF" w14:textId="5F8C1F51" w:rsidR="00320560" w:rsidRPr="00392CC9" w:rsidRDefault="00655C85" w:rsidP="00392CC9">
          <w:pPr>
            <w:shd w:val="clear" w:color="auto" w:fill="FBD4B4" w:themeFill="accent6" w:themeFillTint="66"/>
            <w:jc w:val="center"/>
            <w:rPr>
              <w:sz w:val="32"/>
              <w:szCs w:val="32"/>
            </w:rPr>
          </w:pPr>
          <w:r w:rsidRPr="00392CC9">
            <w:rPr>
              <w:sz w:val="32"/>
              <w:szCs w:val="32"/>
            </w:rPr>
            <w:t>L</w:t>
          </w:r>
          <w:r w:rsidR="00392CC9" w:rsidRPr="00392CC9">
            <w:rPr>
              <w:sz w:val="32"/>
              <w:szCs w:val="32"/>
            </w:rPr>
            <w:t>ior Asis</w:t>
          </w:r>
        </w:p>
      </w:sdtContent>
    </w:sdt>
    <w:p w14:paraId="0C4F0208" w14:textId="3C60D0F0" w:rsidR="00320560" w:rsidRDefault="00E36145" w:rsidP="00835524">
      <w:pPr>
        <w:jc w:val="center"/>
        <w:rPr>
          <w:rtl/>
        </w:rPr>
      </w:pPr>
      <w:r>
        <w:t>Tel Aviv</w:t>
      </w:r>
      <w:r w:rsidR="00320560">
        <w:t xml:space="preserve"> | </w:t>
      </w:r>
      <w:r>
        <w:t>0522 - 578962</w:t>
      </w:r>
      <w:r w:rsidR="00320560">
        <w:t xml:space="preserve"> | </w:t>
      </w:r>
      <w:hyperlink r:id="rId8" w:history="1">
        <w:r w:rsidR="00392CC9" w:rsidRPr="008D5ECA">
          <w:rPr>
            <w:rStyle w:val="Hyperlink"/>
          </w:rPr>
          <w:t>liorbm1@gmail.com</w:t>
        </w:r>
      </w:hyperlink>
      <w:r w:rsidR="00392CC9">
        <w:t xml:space="preserve"> </w:t>
      </w:r>
    </w:p>
    <w:p w14:paraId="693C690B" w14:textId="77777777" w:rsidR="00C158EF" w:rsidRDefault="00C158EF" w:rsidP="00835524">
      <w:pPr>
        <w:jc w:val="center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  <w:tblDescription w:val="Resume content table"/>
      </w:tblPr>
      <w:tblGrid>
        <w:gridCol w:w="8370"/>
        <w:gridCol w:w="990"/>
      </w:tblGrid>
      <w:tr w:rsidR="00F75D2E" w14:paraId="3F9B47F0" w14:textId="77777777" w:rsidTr="001779AD">
        <w:tc>
          <w:tcPr>
            <w:tcW w:w="8370" w:type="dxa"/>
            <w:shd w:val="clear" w:color="auto" w:fill="C6D9F1" w:themeFill="text2" w:themeFillTint="33"/>
            <w:tcMar>
              <w:bottom w:w="0" w:type="dxa"/>
              <w:right w:w="144" w:type="dxa"/>
            </w:tcMar>
            <w:vAlign w:val="bottom"/>
          </w:tcPr>
          <w:p w14:paraId="4C8FCDE7" w14:textId="77777777" w:rsidR="00F75D2E" w:rsidRDefault="00500318" w:rsidP="00835524">
            <w:pPr>
              <w:pStyle w:val="Heading1"/>
            </w:pPr>
            <w:sdt>
              <w:sdtPr>
                <w:id w:val="1896543230"/>
                <w:placeholder>
                  <w:docPart w:val="BFE83647F366455CBB584339666F1798"/>
                </w:placeholder>
                <w:temporary/>
                <w:showingPlcHdr/>
                <w15:appearance w15:val="hidden"/>
              </w:sdtPr>
              <w:sdtEndPr/>
              <w:sdtContent>
                <w:r w:rsidR="00A16D47" w:rsidRPr="003166D6">
                  <w:rPr>
                    <w:color w:val="auto"/>
                  </w:rPr>
                  <w:t>Education</w:t>
                </w:r>
              </w:sdtContent>
            </w:sdt>
            <w:r w:rsidR="00053965">
              <w:t xml:space="preserve"> -</w:t>
            </w:r>
          </w:p>
        </w:tc>
        <w:tc>
          <w:tcPr>
            <w:tcW w:w="990" w:type="dxa"/>
            <w:shd w:val="clear" w:color="auto" w:fill="C6D9F1" w:themeFill="text2" w:themeFillTint="33"/>
          </w:tcPr>
          <w:p w14:paraId="43DAE54B" w14:textId="77777777" w:rsidR="00F75D2E" w:rsidRDefault="00F75D2E" w:rsidP="00835524">
            <w:pPr>
              <w:pStyle w:val="Heading1"/>
            </w:pPr>
          </w:p>
        </w:tc>
      </w:tr>
      <w:tr w:rsidR="00F75D2E" w14:paraId="11D37217" w14:textId="77777777" w:rsidTr="001779AD">
        <w:tc>
          <w:tcPr>
            <w:tcW w:w="8370" w:type="dxa"/>
            <w:tcMar>
              <w:bottom w:w="29" w:type="dxa"/>
              <w:right w:w="144" w:type="dxa"/>
            </w:tcMar>
          </w:tcPr>
          <w:p w14:paraId="432385EC" w14:textId="77777777" w:rsidR="00F75D2E" w:rsidRPr="00126E6A" w:rsidRDefault="00E36145" w:rsidP="00835524">
            <w:pPr>
              <w:rPr>
                <w:b/>
                <w:bCs/>
              </w:rPr>
            </w:pPr>
            <w:r w:rsidRPr="00126E6A">
              <w:rPr>
                <w:b/>
                <w:bCs/>
              </w:rPr>
              <w:t>BSc – Computer Science</w:t>
            </w:r>
          </w:p>
          <w:p w14:paraId="501033A0" w14:textId="5FBF4EE2" w:rsidR="00062D5C" w:rsidRPr="008050F3" w:rsidRDefault="00E36145" w:rsidP="008050F3">
            <w:pPr>
              <w:rPr>
                <w:rStyle w:val="Emphasis"/>
                <w:b/>
                <w:bCs/>
              </w:rPr>
            </w:pPr>
            <w:r w:rsidRPr="00126E6A">
              <w:rPr>
                <w:rStyle w:val="Emphasis"/>
                <w:b/>
                <w:bCs/>
              </w:rPr>
              <w:t>Academic College of Tel Aviv – Yaffo (M.T.A)</w:t>
            </w:r>
          </w:p>
        </w:tc>
        <w:tc>
          <w:tcPr>
            <w:tcW w:w="990" w:type="dxa"/>
          </w:tcPr>
          <w:p w14:paraId="73535C75" w14:textId="128B4CAD" w:rsidR="00126E6A" w:rsidRPr="00392CC9" w:rsidRDefault="00126E6A" w:rsidP="00392CC9">
            <w:pPr>
              <w:rPr>
                <w:i/>
                <w:iCs/>
                <w:sz w:val="18"/>
                <w:szCs w:val="18"/>
              </w:rPr>
            </w:pPr>
            <w:r w:rsidRPr="00392CC9">
              <w:rPr>
                <w:i/>
                <w:iCs/>
                <w:sz w:val="18"/>
                <w:szCs w:val="18"/>
              </w:rPr>
              <w:t>2017</w:t>
            </w:r>
            <w:r w:rsidR="00392CC9" w:rsidRPr="00392CC9">
              <w:rPr>
                <w:i/>
                <w:iCs/>
                <w:sz w:val="18"/>
                <w:szCs w:val="18"/>
              </w:rPr>
              <w:t xml:space="preserve"> - </w:t>
            </w:r>
            <w:r w:rsidR="004C6D8B">
              <w:rPr>
                <w:i/>
                <w:iCs/>
                <w:sz w:val="18"/>
                <w:szCs w:val="18"/>
              </w:rPr>
              <w:t>2020</w:t>
            </w:r>
          </w:p>
          <w:p w14:paraId="4D35538F" w14:textId="3464D539" w:rsidR="00126E6A" w:rsidRDefault="00930C69" w:rsidP="00126E6A">
            <w:r>
              <w:t>GPA:83.73</w:t>
            </w:r>
          </w:p>
        </w:tc>
      </w:tr>
      <w:tr w:rsidR="00F75D2E" w14:paraId="3777FE8B" w14:textId="77777777" w:rsidTr="001779AD">
        <w:tc>
          <w:tcPr>
            <w:tcW w:w="8370" w:type="dxa"/>
            <w:shd w:val="clear" w:color="auto" w:fill="C6D9F1" w:themeFill="text2" w:themeFillTint="33"/>
            <w:tcMar>
              <w:bottom w:w="0" w:type="dxa"/>
              <w:right w:w="144" w:type="dxa"/>
            </w:tcMar>
            <w:vAlign w:val="bottom"/>
          </w:tcPr>
          <w:p w14:paraId="77CC875C" w14:textId="77777777" w:rsidR="00F75D2E" w:rsidRPr="003166D6" w:rsidRDefault="00655C85" w:rsidP="00835524">
            <w:pPr>
              <w:pStyle w:val="Heading1"/>
              <w:rPr>
                <w:color w:val="auto"/>
              </w:rPr>
            </w:pPr>
            <w:r w:rsidRPr="003166D6">
              <w:rPr>
                <w:color w:val="auto"/>
              </w:rPr>
              <w:t xml:space="preserve">coding </w:t>
            </w:r>
            <w:sdt>
              <w:sdtPr>
                <w:rPr>
                  <w:color w:val="auto"/>
                </w:rPr>
                <w:id w:val="657741879"/>
                <w:placeholder>
                  <w:docPart w:val="208DA2867D7D49108138D8E17418214D"/>
                </w:placeholder>
                <w:temporary/>
                <w:showingPlcHdr/>
                <w15:appearance w15:val="hidden"/>
              </w:sdtPr>
              <w:sdtEndPr/>
              <w:sdtContent>
                <w:r w:rsidR="00A16D47" w:rsidRPr="003166D6">
                  <w:rPr>
                    <w:color w:val="auto"/>
                  </w:rPr>
                  <w:t>Skills &amp; Abilities</w:t>
                </w:r>
              </w:sdtContent>
            </w:sdt>
            <w:r w:rsidR="00053965" w:rsidRPr="003166D6">
              <w:rPr>
                <w:color w:val="auto"/>
              </w:rPr>
              <w:t xml:space="preserve"> -</w:t>
            </w:r>
          </w:p>
        </w:tc>
        <w:tc>
          <w:tcPr>
            <w:tcW w:w="990" w:type="dxa"/>
            <w:shd w:val="clear" w:color="auto" w:fill="C6D9F1" w:themeFill="text2" w:themeFillTint="33"/>
          </w:tcPr>
          <w:p w14:paraId="7C71DEA9" w14:textId="77777777" w:rsidR="00F75D2E" w:rsidRDefault="00F75D2E" w:rsidP="00835524">
            <w:pPr>
              <w:pStyle w:val="Heading1"/>
            </w:pPr>
          </w:p>
        </w:tc>
      </w:tr>
      <w:tr w:rsidR="00F75D2E" w14:paraId="5392BADC" w14:textId="77777777" w:rsidTr="001779AD">
        <w:tc>
          <w:tcPr>
            <w:tcW w:w="8370" w:type="dxa"/>
            <w:tcMar>
              <w:top w:w="29" w:type="dxa"/>
              <w:bottom w:w="29" w:type="dxa"/>
              <w:right w:w="144" w:type="dxa"/>
            </w:tcMar>
          </w:tcPr>
          <w:p w14:paraId="116CEBCC" w14:textId="381BD5AF" w:rsidR="00F75D2E" w:rsidRDefault="00655C85" w:rsidP="00835524">
            <w:r>
              <w:t xml:space="preserve">Programming </w:t>
            </w:r>
            <w:r w:rsidR="009F7860">
              <w:t>Languages:</w:t>
            </w:r>
            <w:r w:rsidR="00711B72">
              <w:t xml:space="preserve"> </w:t>
            </w:r>
            <w:r w:rsidR="00711B72" w:rsidRPr="00126E6A">
              <w:rPr>
                <w:b/>
                <w:bCs/>
              </w:rPr>
              <w:t>C#</w:t>
            </w:r>
            <w:r w:rsidR="00930C69">
              <w:rPr>
                <w:b/>
                <w:bCs/>
              </w:rPr>
              <w:t>, Python, Java</w:t>
            </w:r>
            <w:r w:rsidR="00711B72">
              <w:t xml:space="preserve">, C, </w:t>
            </w:r>
            <w:r w:rsidR="00711B72" w:rsidRPr="00930C69">
              <w:t>C++</w:t>
            </w:r>
            <w:r w:rsidR="00930C69">
              <w:t>.</w:t>
            </w:r>
          </w:p>
        </w:tc>
        <w:tc>
          <w:tcPr>
            <w:tcW w:w="990" w:type="dxa"/>
          </w:tcPr>
          <w:p w14:paraId="1A9EA7A9" w14:textId="77777777" w:rsidR="00F75D2E" w:rsidRDefault="00F75D2E" w:rsidP="00835524"/>
        </w:tc>
      </w:tr>
      <w:tr w:rsidR="00F75D2E" w14:paraId="2D93854A" w14:textId="77777777" w:rsidTr="001779AD">
        <w:tc>
          <w:tcPr>
            <w:tcW w:w="8370" w:type="dxa"/>
            <w:tcMar>
              <w:bottom w:w="29" w:type="dxa"/>
              <w:right w:w="144" w:type="dxa"/>
            </w:tcMar>
          </w:tcPr>
          <w:p w14:paraId="3F177A2A" w14:textId="5BBD58D0" w:rsidR="00F75D2E" w:rsidRDefault="00711B72" w:rsidP="00835524">
            <w:pPr>
              <w:pStyle w:val="ListBullet"/>
              <w:numPr>
                <w:ilvl w:val="0"/>
                <w:numId w:val="0"/>
              </w:numPr>
              <w:rPr>
                <w:lang w:bidi="he-IL"/>
              </w:rPr>
            </w:pPr>
            <w:r>
              <w:t>IDE: Eclipse, Android Studio, InteliiJ, Visual Studio 2017</w:t>
            </w:r>
            <w:r w:rsidR="00D7137C">
              <w:t>, SublimeText3</w:t>
            </w:r>
            <w:r w:rsidR="0065141E">
              <w:t>, PyCharm</w:t>
            </w:r>
            <w:r w:rsidR="00C158EF">
              <w:rPr>
                <w:rFonts w:hint="cs"/>
                <w:rtl/>
                <w:lang w:bidi="he-IL"/>
              </w:rPr>
              <w:t>.</w:t>
            </w:r>
          </w:p>
        </w:tc>
        <w:tc>
          <w:tcPr>
            <w:tcW w:w="990" w:type="dxa"/>
          </w:tcPr>
          <w:p w14:paraId="02B67AD9" w14:textId="77777777" w:rsidR="00F75D2E" w:rsidRDefault="00F75D2E" w:rsidP="00835524"/>
        </w:tc>
      </w:tr>
      <w:tr w:rsidR="00F75D2E" w14:paraId="0E26A0E8" w14:textId="77777777" w:rsidTr="001779AD">
        <w:tc>
          <w:tcPr>
            <w:tcW w:w="8370" w:type="dxa"/>
            <w:tcMar>
              <w:bottom w:w="29" w:type="dxa"/>
              <w:right w:w="144" w:type="dxa"/>
            </w:tcMar>
          </w:tcPr>
          <w:p w14:paraId="6B4BD83A" w14:textId="622F1EA7" w:rsidR="00062D5C" w:rsidRPr="00D03D04" w:rsidRDefault="00C65452" w:rsidP="008050F3">
            <w:pPr>
              <w:rPr>
                <w:lang w:bidi="he-IL"/>
              </w:rPr>
            </w:pPr>
            <w:r>
              <w:t xml:space="preserve">Additional Tech skills: </w:t>
            </w:r>
            <w:r w:rsidRPr="00126E6A">
              <w:rPr>
                <w:b/>
                <w:bCs/>
              </w:rPr>
              <w:t>Git</w:t>
            </w:r>
            <w:r>
              <w:t xml:space="preserve">, </w:t>
            </w:r>
            <w:r w:rsidRPr="00126E6A">
              <w:rPr>
                <w:b/>
                <w:bCs/>
              </w:rPr>
              <w:t>Design Patterns</w:t>
            </w:r>
            <w:r>
              <w:t xml:space="preserve">, </w:t>
            </w:r>
            <w:r w:rsidRPr="00126E6A">
              <w:rPr>
                <w:b/>
                <w:bCs/>
              </w:rPr>
              <w:t>OOP</w:t>
            </w:r>
            <w:r>
              <w:t>,</w:t>
            </w:r>
            <w:r w:rsidR="00D7137C">
              <w:t xml:space="preserve"> </w:t>
            </w:r>
            <w:r w:rsidR="001A665B" w:rsidRPr="00930C69">
              <w:rPr>
                <w:b/>
                <w:bCs/>
              </w:rPr>
              <w:t>SQL</w:t>
            </w:r>
            <w:r w:rsidR="001A665B">
              <w:t xml:space="preserve">, </w:t>
            </w:r>
            <w:r w:rsidR="00D7137C">
              <w:t>Android</w:t>
            </w:r>
            <w:r w:rsidR="00930C69">
              <w:t xml:space="preserve">, Multi-Threading, </w:t>
            </w:r>
            <w:r>
              <w:t>OpenCV, WinForms</w:t>
            </w:r>
            <w:r w:rsidR="00D03D04">
              <w:t>.</w:t>
            </w:r>
          </w:p>
        </w:tc>
        <w:tc>
          <w:tcPr>
            <w:tcW w:w="990" w:type="dxa"/>
          </w:tcPr>
          <w:p w14:paraId="57B321DB" w14:textId="77777777" w:rsidR="00F75D2E" w:rsidRDefault="00F75D2E" w:rsidP="00835524"/>
        </w:tc>
      </w:tr>
      <w:tr w:rsidR="00C65452" w14:paraId="1AC0E165" w14:textId="77777777" w:rsidTr="001779AD">
        <w:tc>
          <w:tcPr>
            <w:tcW w:w="8370" w:type="dxa"/>
            <w:shd w:val="clear" w:color="auto" w:fill="DBE5F1" w:themeFill="accent1" w:themeFillTint="33"/>
            <w:tcMar>
              <w:bottom w:w="29" w:type="dxa"/>
              <w:right w:w="144" w:type="dxa"/>
            </w:tcMar>
            <w:vAlign w:val="bottom"/>
          </w:tcPr>
          <w:p w14:paraId="7AF7AFA8" w14:textId="77777777" w:rsidR="00C65452" w:rsidRPr="003166D6" w:rsidRDefault="00C65452" w:rsidP="00835524">
            <w:pPr>
              <w:pStyle w:val="Heading1"/>
              <w:rPr>
                <w:color w:val="auto"/>
              </w:rPr>
            </w:pPr>
            <w:r w:rsidRPr="003166D6">
              <w:rPr>
                <w:color w:val="auto"/>
              </w:rPr>
              <w:t>Programming projects –</w:t>
            </w:r>
          </w:p>
        </w:tc>
        <w:tc>
          <w:tcPr>
            <w:tcW w:w="990" w:type="dxa"/>
            <w:shd w:val="clear" w:color="auto" w:fill="DBE5F1" w:themeFill="accent1" w:themeFillTint="33"/>
          </w:tcPr>
          <w:p w14:paraId="0B1AB5E6" w14:textId="77777777" w:rsidR="00C65452" w:rsidRDefault="00C65452" w:rsidP="00835524"/>
        </w:tc>
      </w:tr>
      <w:tr w:rsidR="00C65452" w14:paraId="46624F4C" w14:textId="77777777" w:rsidTr="001779AD">
        <w:tc>
          <w:tcPr>
            <w:tcW w:w="8370" w:type="dxa"/>
            <w:tcMar>
              <w:right w:w="144" w:type="dxa"/>
            </w:tcMar>
          </w:tcPr>
          <w:p w14:paraId="749392F1" w14:textId="64789D2A" w:rsidR="00C65452" w:rsidRDefault="00C65452" w:rsidP="00D03D04">
            <w:pPr>
              <w:pStyle w:val="ListBullet"/>
              <w:numPr>
                <w:ilvl w:val="0"/>
                <w:numId w:val="0"/>
              </w:numPr>
            </w:pPr>
            <w:r>
              <w:t xml:space="preserve">Four </w:t>
            </w:r>
            <w:r w:rsidR="00053965">
              <w:t>in</w:t>
            </w:r>
            <w:r>
              <w:t xml:space="preserve"> A Row Game:</w:t>
            </w:r>
            <w:r w:rsidR="001779AD">
              <w:t xml:space="preserve"> </w:t>
            </w:r>
          </w:p>
          <w:p w14:paraId="2E97A2B4" w14:textId="7E05398D" w:rsidR="00D03D04" w:rsidRDefault="0065141E" w:rsidP="00D94038">
            <w:pPr>
              <w:pStyle w:val="ListBullet"/>
              <w:numPr>
                <w:ilvl w:val="0"/>
                <w:numId w:val="16"/>
              </w:numPr>
            </w:pPr>
            <w:r>
              <w:t xml:space="preserve">C# </w:t>
            </w:r>
            <w:r w:rsidR="00C65452">
              <w:t>WinForms UI</w:t>
            </w:r>
            <w:r w:rsidR="00F7160D">
              <w:t xml:space="preserve"> implementation </w:t>
            </w:r>
            <w:r w:rsidR="00053965">
              <w:t>of</w:t>
            </w:r>
            <w:r w:rsidR="00F7160D">
              <w:t xml:space="preserve"> the game, Using Model – View and OOP principles.</w:t>
            </w:r>
          </w:p>
        </w:tc>
        <w:tc>
          <w:tcPr>
            <w:tcW w:w="990" w:type="dxa"/>
          </w:tcPr>
          <w:p w14:paraId="0A49A597" w14:textId="02324F12" w:rsidR="00C65452" w:rsidRDefault="001779AD" w:rsidP="00835524">
            <w:r>
              <w:t>(</w:t>
            </w:r>
            <w:hyperlink r:id="rId9" w:history="1">
              <w:r w:rsidRPr="001779AD">
                <w:rPr>
                  <w:rStyle w:val="Hyperlink"/>
                </w:rPr>
                <w:t>GITHUB</w:t>
              </w:r>
            </w:hyperlink>
            <w:r>
              <w:t>)</w:t>
            </w:r>
          </w:p>
        </w:tc>
      </w:tr>
      <w:tr w:rsidR="00C65452" w14:paraId="16B1B218" w14:textId="77777777" w:rsidTr="001779AD">
        <w:tc>
          <w:tcPr>
            <w:tcW w:w="8370" w:type="dxa"/>
            <w:tcMar>
              <w:bottom w:w="29" w:type="dxa"/>
              <w:right w:w="144" w:type="dxa"/>
            </w:tcMar>
          </w:tcPr>
          <w:p w14:paraId="4488EE5A" w14:textId="6AF09A4E" w:rsidR="00C65452" w:rsidRDefault="00F7160D" w:rsidP="001779AD">
            <w:pPr>
              <w:pStyle w:val="ListBullet"/>
              <w:numPr>
                <w:ilvl w:val="0"/>
                <w:numId w:val="0"/>
              </w:numPr>
            </w:pPr>
            <w:r>
              <w:t>Facebook App:</w:t>
            </w:r>
            <w:r w:rsidR="001779AD">
              <w:t xml:space="preserve"> </w:t>
            </w:r>
          </w:p>
          <w:p w14:paraId="53F7A93A" w14:textId="36FB6F80" w:rsidR="00F7160D" w:rsidRDefault="00D94038" w:rsidP="00354C6E">
            <w:pPr>
              <w:pStyle w:val="ListParagraph"/>
              <w:numPr>
                <w:ilvl w:val="0"/>
                <w:numId w:val="17"/>
              </w:numPr>
            </w:pPr>
            <w:r>
              <w:t>A</w:t>
            </w:r>
            <w:r w:rsidR="00F7160D">
              <w:t xml:space="preserve"> </w:t>
            </w:r>
            <w:r w:rsidR="00F93CC7">
              <w:t xml:space="preserve">Facebook </w:t>
            </w:r>
            <w:r w:rsidR="00F7160D">
              <w:t xml:space="preserve">App </w:t>
            </w:r>
            <w:r w:rsidR="00194619">
              <w:t xml:space="preserve">implementation </w:t>
            </w:r>
            <w:r>
              <w:t>using various</w:t>
            </w:r>
            <w:r w:rsidR="00F7160D">
              <w:t xml:space="preserve"> design patterns</w:t>
            </w:r>
            <w:r w:rsidR="00F02168">
              <w:t xml:space="preserve">, </w:t>
            </w:r>
            <w:r w:rsidR="00F93CC7">
              <w:t>conn</w:t>
            </w:r>
            <w:r w:rsidR="00CC5635">
              <w:t>ec</w:t>
            </w:r>
            <w:r w:rsidR="00F93CC7">
              <w:t>ting to an external API (facebook API) and working with threads to ensure a quick loading of the app.</w:t>
            </w:r>
            <w:r w:rsidR="00BD0FEA">
              <w:t xml:space="preserve"> Written in C# using Visual Studio.</w:t>
            </w:r>
          </w:p>
          <w:p w14:paraId="5F24002B" w14:textId="2A83B822" w:rsidR="001708DF" w:rsidRDefault="00D7137C" w:rsidP="001779AD">
            <w:pPr>
              <w:pStyle w:val="ListParagraph"/>
              <w:numPr>
                <w:ilvl w:val="0"/>
                <w:numId w:val="17"/>
              </w:numPr>
            </w:pPr>
            <w:r>
              <w:t xml:space="preserve">Design Patterns: </w:t>
            </w:r>
            <w:r w:rsidRPr="00D7137C">
              <w:t>Façade, Adapter, Singleton, Observer, Decorator, Comman</w:t>
            </w:r>
            <w:r>
              <w:t>d.</w:t>
            </w:r>
          </w:p>
        </w:tc>
        <w:tc>
          <w:tcPr>
            <w:tcW w:w="990" w:type="dxa"/>
          </w:tcPr>
          <w:p w14:paraId="03275342" w14:textId="2B5CA2C4" w:rsidR="00C65452" w:rsidRDefault="001779AD" w:rsidP="00835524">
            <w:r>
              <w:t>(</w:t>
            </w:r>
            <w:hyperlink r:id="rId10" w:history="1">
              <w:r w:rsidRPr="001779AD">
                <w:rPr>
                  <w:rStyle w:val="Hyperlink"/>
                </w:rPr>
                <w:t>GITHUB</w:t>
              </w:r>
            </w:hyperlink>
            <w:r>
              <w:t>)</w:t>
            </w:r>
          </w:p>
        </w:tc>
      </w:tr>
      <w:tr w:rsidR="00C65452" w14:paraId="3E18CAC7" w14:textId="77777777" w:rsidTr="001779AD">
        <w:tc>
          <w:tcPr>
            <w:tcW w:w="8370" w:type="dxa"/>
            <w:tcMar>
              <w:bottom w:w="230" w:type="dxa"/>
              <w:right w:w="144" w:type="dxa"/>
            </w:tcMar>
          </w:tcPr>
          <w:p w14:paraId="3A09EF27" w14:textId="795FEB31" w:rsidR="00C65452" w:rsidRDefault="00F93CC7" w:rsidP="00354C6E">
            <w:pPr>
              <w:pStyle w:val="ListBullet"/>
              <w:numPr>
                <w:ilvl w:val="0"/>
                <w:numId w:val="0"/>
              </w:numPr>
            </w:pPr>
            <w:r>
              <w:t>Computer Vision</w:t>
            </w:r>
            <w:r w:rsidR="00E3492B">
              <w:t xml:space="preserve"> General</w:t>
            </w:r>
            <w:r>
              <w:t xml:space="preserve"> Android App:</w:t>
            </w:r>
          </w:p>
          <w:p w14:paraId="2A2890FF" w14:textId="252192D7" w:rsidR="00F93CC7" w:rsidRDefault="00BD0FEA" w:rsidP="00354C6E">
            <w:pPr>
              <w:pStyle w:val="ListBullet"/>
              <w:numPr>
                <w:ilvl w:val="0"/>
                <w:numId w:val="18"/>
              </w:numPr>
            </w:pPr>
            <w:r>
              <w:t>Personal</w:t>
            </w:r>
            <w:r w:rsidR="007A57A9">
              <w:t xml:space="preserve"> Project, which was built to learn the different functions &amp; Algorithms exists in OpenCV and how to use </w:t>
            </w:r>
            <w:r w:rsidR="00C61717">
              <w:t>them.</w:t>
            </w:r>
          </w:p>
          <w:p w14:paraId="714F5AB4" w14:textId="77777777" w:rsidR="00C61717" w:rsidRDefault="00C61717" w:rsidP="00354C6E">
            <w:pPr>
              <w:pStyle w:val="ListBullet"/>
              <w:numPr>
                <w:ilvl w:val="0"/>
                <w:numId w:val="18"/>
              </w:numPr>
            </w:pPr>
            <w:r>
              <w:t>Have l</w:t>
            </w:r>
            <w:r w:rsidR="007A57A9">
              <w:t xml:space="preserve">earned: Edge detection, Erosion, Dilatation, HoughLine, Color spaces, Blur, KeyPoints and Descriptors, </w:t>
            </w:r>
            <w:r w:rsidR="00053965" w:rsidRPr="00053965">
              <w:t>WarpPerspective</w:t>
            </w:r>
            <w:r w:rsidR="007A57A9">
              <w:t>, pHash and more.</w:t>
            </w:r>
          </w:p>
          <w:p w14:paraId="19398529" w14:textId="77ADE5ED" w:rsidR="00656AE0" w:rsidRDefault="00C61717" w:rsidP="001779AD">
            <w:pPr>
              <w:pStyle w:val="ListBullet"/>
              <w:numPr>
                <w:ilvl w:val="0"/>
                <w:numId w:val="18"/>
              </w:numPr>
            </w:pPr>
            <w:r>
              <w:t>Additionally, I’ve used OpenCV, to implement my own Algorithms</w:t>
            </w:r>
            <w:r w:rsidR="0097755D">
              <w:t xml:space="preserve">, </w:t>
            </w:r>
            <w:proofErr w:type="gramStart"/>
            <w:r w:rsidR="0097755D">
              <w:t>like:</w:t>
            </w:r>
            <w:proofErr w:type="gramEnd"/>
            <w:r w:rsidR="0097755D">
              <w:t xml:space="preserve"> isolation planar Objects by color, search an identical image using ORB matcher and more.</w:t>
            </w:r>
          </w:p>
        </w:tc>
        <w:tc>
          <w:tcPr>
            <w:tcW w:w="990" w:type="dxa"/>
          </w:tcPr>
          <w:p w14:paraId="4EB62E3D" w14:textId="5285AF09" w:rsidR="00C65452" w:rsidRDefault="001779AD" w:rsidP="00835524">
            <w:r>
              <w:t>(</w:t>
            </w:r>
            <w:hyperlink r:id="rId11" w:history="1">
              <w:r w:rsidRPr="001779AD">
                <w:rPr>
                  <w:rStyle w:val="Hyperlink"/>
                </w:rPr>
                <w:t>GITHUB</w:t>
              </w:r>
            </w:hyperlink>
            <w:r>
              <w:t>)</w:t>
            </w:r>
          </w:p>
        </w:tc>
      </w:tr>
      <w:tr w:rsidR="00085605" w14:paraId="1340BC8A" w14:textId="77777777" w:rsidTr="001779AD">
        <w:tc>
          <w:tcPr>
            <w:tcW w:w="8370" w:type="dxa"/>
            <w:tcMar>
              <w:bottom w:w="230" w:type="dxa"/>
              <w:right w:w="144" w:type="dxa"/>
            </w:tcMar>
          </w:tcPr>
          <w:p w14:paraId="0A955E3E" w14:textId="77777777" w:rsidR="00085605" w:rsidRDefault="00085605" w:rsidP="00354C6E">
            <w:pPr>
              <w:pStyle w:val="ListBullet"/>
              <w:numPr>
                <w:ilvl w:val="0"/>
                <w:numId w:val="0"/>
              </w:numPr>
            </w:pPr>
            <w:r>
              <w:t>AdaBoost With Weighted Logistic Regression:</w:t>
            </w:r>
          </w:p>
          <w:p w14:paraId="07586C75" w14:textId="6F09F170" w:rsidR="00085605" w:rsidRDefault="00085605" w:rsidP="00085605">
            <w:pPr>
              <w:pStyle w:val="ListBullet"/>
              <w:numPr>
                <w:ilvl w:val="0"/>
                <w:numId w:val="20"/>
              </w:numPr>
            </w:pPr>
            <w:r>
              <w:t>AdaBoost Project with Logistic Regression as a classifier.</w:t>
            </w:r>
          </w:p>
        </w:tc>
        <w:tc>
          <w:tcPr>
            <w:tcW w:w="990" w:type="dxa"/>
          </w:tcPr>
          <w:p w14:paraId="66457FB2" w14:textId="542AA004" w:rsidR="00085605" w:rsidRDefault="00085605" w:rsidP="00835524">
            <w:r>
              <w:t>(GITHUB)</w:t>
            </w:r>
          </w:p>
        </w:tc>
      </w:tr>
      <w:tr w:rsidR="00656AE0" w14:paraId="29A0F85B" w14:textId="77777777" w:rsidTr="001779AD">
        <w:tc>
          <w:tcPr>
            <w:tcW w:w="8370" w:type="dxa"/>
            <w:tcMar>
              <w:bottom w:w="230" w:type="dxa"/>
              <w:right w:w="144" w:type="dxa"/>
            </w:tcMar>
          </w:tcPr>
          <w:p w14:paraId="0813F68E" w14:textId="303854BF" w:rsidR="00BD0FEA" w:rsidRDefault="00656AE0" w:rsidP="00354C6E">
            <w:pPr>
              <w:pStyle w:val="ListBullet"/>
              <w:numPr>
                <w:ilvl w:val="0"/>
                <w:numId w:val="0"/>
              </w:numPr>
            </w:pPr>
            <w:r>
              <w:t>Android Camera App:</w:t>
            </w:r>
          </w:p>
          <w:p w14:paraId="04CDECFB" w14:textId="7C17FC8C" w:rsidR="00656AE0" w:rsidRDefault="00656AE0" w:rsidP="00354C6E">
            <w:pPr>
              <w:pStyle w:val="ListBullet"/>
              <w:numPr>
                <w:ilvl w:val="0"/>
                <w:numId w:val="19"/>
              </w:numPr>
            </w:pPr>
            <w:r>
              <w:t>Camera App based on the Camera2 API, which contains Still, Video &amp; AutoPic Module</w:t>
            </w:r>
            <w:r w:rsidR="00D831D3">
              <w:t>s</w:t>
            </w:r>
            <w:r>
              <w:t>.</w:t>
            </w:r>
          </w:p>
          <w:p w14:paraId="10B96284" w14:textId="7720F5E6" w:rsidR="00656AE0" w:rsidRDefault="00656AE0" w:rsidP="00354C6E">
            <w:pPr>
              <w:pStyle w:val="ListBullet"/>
              <w:numPr>
                <w:ilvl w:val="0"/>
                <w:numId w:val="19"/>
              </w:numPr>
            </w:pPr>
            <w:r>
              <w:t xml:space="preserve">AutoPic Module based on the Firebase ML-Kit, </w:t>
            </w:r>
            <w:r w:rsidR="00D831D3">
              <w:t xml:space="preserve">it </w:t>
            </w:r>
            <w:r>
              <w:t>analyze</w:t>
            </w:r>
            <w:r w:rsidR="00D831D3">
              <w:t>s</w:t>
            </w:r>
            <w:r>
              <w:t xml:space="preserve"> the image and saves the best picture, based on the </w:t>
            </w:r>
            <w:r w:rsidRPr="00656AE0">
              <w:t>participants</w:t>
            </w:r>
            <w:r>
              <w:t xml:space="preserve"> </w:t>
            </w:r>
            <w:r w:rsidRPr="00656AE0">
              <w:t>facial expression</w:t>
            </w:r>
            <w:r w:rsidR="00D831D3">
              <w:t>s.</w:t>
            </w:r>
          </w:p>
          <w:p w14:paraId="46867769" w14:textId="49368ADC" w:rsidR="00BD0FEA" w:rsidRDefault="00BD0FEA" w:rsidP="00354C6E">
            <w:pPr>
              <w:pStyle w:val="ListBullet"/>
              <w:numPr>
                <w:ilvl w:val="0"/>
                <w:numId w:val="19"/>
              </w:numPr>
            </w:pPr>
            <w:r>
              <w:t>Written in Java, CPP and RenderScript using Android Studio.</w:t>
            </w:r>
          </w:p>
          <w:p w14:paraId="1A1692BE" w14:textId="3354416A" w:rsidR="001779AD" w:rsidRDefault="00D831D3" w:rsidP="001779AD">
            <w:pPr>
              <w:pStyle w:val="ListBullet"/>
              <w:numPr>
                <w:ilvl w:val="0"/>
                <w:numId w:val="19"/>
              </w:numPr>
            </w:pPr>
            <w:r>
              <w:t xml:space="preserve">Implementing includes knowledge in: Design Patterns, OOP, Activities/Fragments </w:t>
            </w:r>
            <w:r w:rsidR="00D94038">
              <w:t>Lifecycles</w:t>
            </w:r>
            <w:r>
              <w:t>, Threads, HandlerThread, Locks, MediaStore, RenderScript, NDK and more.</w:t>
            </w:r>
          </w:p>
        </w:tc>
        <w:tc>
          <w:tcPr>
            <w:tcW w:w="990" w:type="dxa"/>
          </w:tcPr>
          <w:p w14:paraId="6F0839DE" w14:textId="5B49F24C" w:rsidR="00656AE0" w:rsidRDefault="001779AD" w:rsidP="00835524">
            <w:r>
              <w:t>(</w:t>
            </w:r>
            <w:hyperlink r:id="rId12" w:history="1">
              <w:r w:rsidRPr="001779AD">
                <w:rPr>
                  <w:rStyle w:val="Hyperlink"/>
                </w:rPr>
                <w:t>UI Video</w:t>
              </w:r>
            </w:hyperlink>
            <w:r>
              <w:t>)   (</w:t>
            </w:r>
            <w:hyperlink r:id="rId13" w:history="1">
              <w:r w:rsidRPr="001779AD">
                <w:rPr>
                  <w:rStyle w:val="Hyperlink"/>
                </w:rPr>
                <w:t>Full Video</w:t>
              </w:r>
            </w:hyperlink>
            <w:r>
              <w:t>)</w:t>
            </w:r>
          </w:p>
        </w:tc>
      </w:tr>
      <w:tr w:rsidR="001708DF" w14:paraId="21EB02E0" w14:textId="77777777" w:rsidTr="001779AD">
        <w:tc>
          <w:tcPr>
            <w:tcW w:w="8370" w:type="dxa"/>
            <w:tcMar>
              <w:bottom w:w="230" w:type="dxa"/>
              <w:right w:w="144" w:type="dxa"/>
            </w:tcMar>
          </w:tcPr>
          <w:p w14:paraId="13BB9FA3" w14:textId="56F4E9CB" w:rsidR="00354C6E" w:rsidRPr="001779AD" w:rsidRDefault="00500318" w:rsidP="001779AD">
            <w:pPr>
              <w:pStyle w:val="ListBullet"/>
              <w:numPr>
                <w:ilvl w:val="0"/>
                <w:numId w:val="0"/>
              </w:numPr>
            </w:pPr>
            <w:hyperlink r:id="rId14" w:history="1">
              <w:r w:rsidR="001779AD" w:rsidRPr="001779AD">
                <w:rPr>
                  <w:rStyle w:val="Hyperlink"/>
                </w:rPr>
                <w:t>Link to more projects on GitHub</w:t>
              </w:r>
            </w:hyperlink>
          </w:p>
        </w:tc>
        <w:tc>
          <w:tcPr>
            <w:tcW w:w="990" w:type="dxa"/>
          </w:tcPr>
          <w:p w14:paraId="1FE7FD3E" w14:textId="77777777" w:rsidR="001708DF" w:rsidRDefault="001708DF" w:rsidP="00835524"/>
        </w:tc>
      </w:tr>
      <w:tr w:rsidR="00C65452" w14:paraId="34204A08" w14:textId="77777777" w:rsidTr="001779AD">
        <w:tc>
          <w:tcPr>
            <w:tcW w:w="8370" w:type="dxa"/>
            <w:shd w:val="clear" w:color="auto" w:fill="C6D9F1" w:themeFill="text2" w:themeFillTint="33"/>
            <w:tcMar>
              <w:bottom w:w="0" w:type="dxa"/>
              <w:right w:w="144" w:type="dxa"/>
            </w:tcMar>
          </w:tcPr>
          <w:p w14:paraId="4FDA0C90" w14:textId="4758AC69" w:rsidR="00C65452" w:rsidRPr="003166D6" w:rsidRDefault="00C67D4C" w:rsidP="002465B5">
            <w:pPr>
              <w:pStyle w:val="Heading1"/>
              <w:tabs>
                <w:tab w:val="left" w:pos="2550"/>
              </w:tabs>
              <w:rPr>
                <w:color w:val="auto"/>
              </w:rPr>
            </w:pPr>
            <w:bookmarkStart w:id="0" w:name="_Hlk15672103"/>
            <w:r w:rsidRPr="003166D6">
              <w:rPr>
                <w:color w:val="auto"/>
              </w:rPr>
              <w:t xml:space="preserve">work </w:t>
            </w:r>
            <w:sdt>
              <w:sdtPr>
                <w:rPr>
                  <w:color w:val="auto"/>
                </w:rPr>
                <w:id w:val="-5209806"/>
                <w:placeholder>
                  <w:docPart w:val="4995A239AFDA4A64AEB13DFD04814074"/>
                </w:placeholder>
                <w:temporary/>
                <w:showingPlcHdr/>
                <w15:appearance w15:val="hidden"/>
              </w:sdtPr>
              <w:sdtEndPr/>
              <w:sdtContent>
                <w:r w:rsidR="00C65452" w:rsidRPr="003166D6">
                  <w:rPr>
                    <w:color w:val="auto"/>
                  </w:rPr>
                  <w:t>Experience</w:t>
                </w:r>
              </w:sdtContent>
            </w:sdt>
            <w:r w:rsidR="00053965" w:rsidRPr="003166D6">
              <w:rPr>
                <w:color w:val="auto"/>
              </w:rPr>
              <w:t xml:space="preserve"> </w:t>
            </w:r>
            <w:r w:rsidR="002465B5">
              <w:rPr>
                <w:color w:val="auto"/>
              </w:rPr>
              <w:t>–</w:t>
            </w:r>
            <w:r w:rsidR="00053965" w:rsidRPr="003166D6">
              <w:rPr>
                <w:color w:val="auto"/>
              </w:rPr>
              <w:t xml:space="preserve"> </w:t>
            </w:r>
            <w:r w:rsidR="00582D17">
              <w:rPr>
                <w:color w:val="auto"/>
              </w:rPr>
              <w:tab/>
            </w:r>
          </w:p>
        </w:tc>
        <w:tc>
          <w:tcPr>
            <w:tcW w:w="990" w:type="dxa"/>
            <w:shd w:val="clear" w:color="auto" w:fill="C6D9F1" w:themeFill="text2" w:themeFillTint="33"/>
          </w:tcPr>
          <w:p w14:paraId="7B20CB32" w14:textId="77777777" w:rsidR="00C65452" w:rsidRDefault="00C65452" w:rsidP="00835524">
            <w:pPr>
              <w:pStyle w:val="Heading1"/>
            </w:pPr>
          </w:p>
        </w:tc>
      </w:tr>
      <w:bookmarkEnd w:id="0"/>
      <w:tr w:rsidR="007E5C38" w14:paraId="525C1A91" w14:textId="77777777" w:rsidTr="001779AD">
        <w:tc>
          <w:tcPr>
            <w:tcW w:w="8370" w:type="dxa"/>
            <w:shd w:val="clear" w:color="auto" w:fill="auto"/>
            <w:tcMar>
              <w:bottom w:w="29" w:type="dxa"/>
              <w:right w:w="144" w:type="dxa"/>
            </w:tcMar>
          </w:tcPr>
          <w:p w14:paraId="6DA4AA6B" w14:textId="4F696CEA" w:rsidR="00835524" w:rsidRDefault="004C6D8B" w:rsidP="008050F3">
            <w:pPr>
              <w:rPr>
                <w:rStyle w:val="Emphasis"/>
              </w:rPr>
            </w:pPr>
            <w:r>
              <w:rPr>
                <w:rStyle w:val="Emphasis"/>
              </w:rPr>
              <w:t>Security Guard in foreign embassies.</w:t>
            </w:r>
          </w:p>
        </w:tc>
        <w:tc>
          <w:tcPr>
            <w:tcW w:w="990" w:type="dxa"/>
          </w:tcPr>
          <w:p w14:paraId="612AB053" w14:textId="16CCD0D2" w:rsidR="007E5C38" w:rsidRDefault="004C6D8B" w:rsidP="00835524">
            <w:r>
              <w:t>2018</w:t>
            </w:r>
          </w:p>
          <w:p w14:paraId="3DBB37E5" w14:textId="0953B950" w:rsidR="00EE696F" w:rsidRDefault="004C6D8B" w:rsidP="00835524">
            <w:r>
              <w:t>2014</w:t>
            </w:r>
          </w:p>
        </w:tc>
      </w:tr>
      <w:tr w:rsidR="004C6D8B" w14:paraId="7BB0635F" w14:textId="77777777" w:rsidTr="001779AD">
        <w:tc>
          <w:tcPr>
            <w:tcW w:w="8370" w:type="dxa"/>
            <w:shd w:val="clear" w:color="auto" w:fill="auto"/>
            <w:tcMar>
              <w:bottom w:w="29" w:type="dxa"/>
              <w:right w:w="144" w:type="dxa"/>
            </w:tcMar>
          </w:tcPr>
          <w:p w14:paraId="1842A257" w14:textId="77777777" w:rsidR="004C6D8B" w:rsidRDefault="004C6D8B" w:rsidP="004C6D8B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Full military service, honorable discharge as </w:t>
            </w:r>
            <w:r w:rsidRPr="007E5C38">
              <w:rPr>
                <w:rStyle w:val="Emphasis"/>
              </w:rPr>
              <w:t>Staff sergeant</w:t>
            </w:r>
            <w:r>
              <w:rPr>
                <w:rStyle w:val="Emphasis"/>
              </w:rPr>
              <w:t>.</w:t>
            </w:r>
          </w:p>
          <w:p w14:paraId="2E17BF29" w14:textId="4F5A9AFA" w:rsidR="004C6D8B" w:rsidRDefault="004C6D8B" w:rsidP="004C6D8B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As part of my </w:t>
            </w:r>
            <w:r w:rsidRPr="00C17D7E">
              <w:rPr>
                <w:rStyle w:val="Emphasis"/>
              </w:rPr>
              <w:t>experience</w:t>
            </w:r>
            <w:r>
              <w:rPr>
                <w:rStyle w:val="Emphasis"/>
              </w:rPr>
              <w:t xml:space="preserve"> I worked as part </w:t>
            </w:r>
            <w:r w:rsidRPr="00784D6A">
              <w:rPr>
                <w:rStyle w:val="Emphasis"/>
              </w:rPr>
              <w:t>of a team</w:t>
            </w:r>
            <w:r w:rsidRPr="00784D6A">
              <w:rPr>
                <w:color w:val="333333"/>
                <w:shd w:val="clear" w:color="auto" w:fill="FFFFFF"/>
              </w:rPr>
              <w:t xml:space="preserve"> </w:t>
            </w:r>
            <w:r>
              <w:rPr>
                <w:color w:val="333333"/>
                <w:shd w:val="clear" w:color="auto" w:fill="FFFFFF"/>
              </w:rPr>
              <w:t>(</w:t>
            </w:r>
            <w:r w:rsidRPr="00784D6A">
              <w:rPr>
                <w:color w:val="333333"/>
                <w:shd w:val="clear" w:color="auto" w:fill="FFFFFF"/>
              </w:rPr>
              <w:t>Command Staff</w:t>
            </w:r>
            <w:r>
              <w:rPr>
                <w:color w:val="333333"/>
                <w:shd w:val="clear" w:color="auto" w:fill="FFFFFF"/>
              </w:rPr>
              <w:t>)</w:t>
            </w:r>
            <w:r>
              <w:rPr>
                <w:rStyle w:val="Emphasis"/>
              </w:rPr>
              <w:t xml:space="preserve">, managed stressful situations and </w:t>
            </w:r>
            <w:r>
              <w:rPr>
                <w:rFonts w:ascii="Assistant" w:hAnsi="Assistant"/>
                <w:color w:val="191919"/>
                <w:shd w:val="clear" w:color="auto" w:fill="FFFFFF"/>
              </w:rPr>
              <w:t>taught</w:t>
            </w:r>
            <w:r w:rsidRPr="00CD364D">
              <w:rPr>
                <w:rStyle w:val="Emphasis"/>
              </w:rPr>
              <w:t xml:space="preserve"> professional material</w:t>
            </w:r>
            <w:r>
              <w:rPr>
                <w:rStyle w:val="Emphasis"/>
              </w:rPr>
              <w:t>.</w:t>
            </w:r>
          </w:p>
        </w:tc>
        <w:tc>
          <w:tcPr>
            <w:tcW w:w="990" w:type="dxa"/>
          </w:tcPr>
          <w:p w14:paraId="408CE154" w14:textId="77777777" w:rsidR="004C6D8B" w:rsidRDefault="004C6D8B" w:rsidP="00835524">
            <w:r>
              <w:t>2009</w:t>
            </w:r>
          </w:p>
          <w:p w14:paraId="600D5CDD" w14:textId="141D25A5" w:rsidR="004C6D8B" w:rsidRDefault="004C6D8B" w:rsidP="00835524">
            <w:r>
              <w:t>2006</w:t>
            </w:r>
          </w:p>
        </w:tc>
      </w:tr>
      <w:tr w:rsidR="00582D17" w14:paraId="2FAC4ABC" w14:textId="77777777" w:rsidTr="001779AD">
        <w:tc>
          <w:tcPr>
            <w:tcW w:w="8370" w:type="dxa"/>
            <w:shd w:val="clear" w:color="auto" w:fill="C6D9F1" w:themeFill="text2" w:themeFillTint="33"/>
            <w:tcMar>
              <w:bottom w:w="29" w:type="dxa"/>
              <w:right w:w="144" w:type="dxa"/>
            </w:tcMar>
          </w:tcPr>
          <w:p w14:paraId="3274065E" w14:textId="77777777" w:rsidR="00582D17" w:rsidRPr="003166D6" w:rsidRDefault="00582D17" w:rsidP="00835524">
            <w:pPr>
              <w:pStyle w:val="Heading1"/>
              <w:tabs>
                <w:tab w:val="left" w:pos="2550"/>
              </w:tabs>
              <w:rPr>
                <w:color w:val="auto"/>
              </w:rPr>
            </w:pPr>
            <w:r>
              <w:rPr>
                <w:color w:val="auto"/>
              </w:rPr>
              <w:lastRenderedPageBreak/>
              <w:t>L</w:t>
            </w:r>
            <w:r>
              <w:t xml:space="preserve">anguages </w:t>
            </w:r>
            <w:r w:rsidRPr="003166D6">
              <w:rPr>
                <w:color w:val="auto"/>
              </w:rPr>
              <w:t xml:space="preserve">- </w:t>
            </w:r>
            <w:r>
              <w:rPr>
                <w:color w:val="auto"/>
              </w:rPr>
              <w:tab/>
            </w:r>
          </w:p>
        </w:tc>
        <w:tc>
          <w:tcPr>
            <w:tcW w:w="990" w:type="dxa"/>
            <w:shd w:val="clear" w:color="auto" w:fill="C6D9F1" w:themeFill="text2" w:themeFillTint="33"/>
          </w:tcPr>
          <w:p w14:paraId="282507E3" w14:textId="77777777" w:rsidR="00582D17" w:rsidRDefault="00582D17" w:rsidP="00835524"/>
        </w:tc>
      </w:tr>
      <w:tr w:rsidR="00582D17" w14:paraId="7AE04AB2" w14:textId="77777777" w:rsidTr="001779AD">
        <w:tc>
          <w:tcPr>
            <w:tcW w:w="8370" w:type="dxa"/>
            <w:shd w:val="clear" w:color="auto" w:fill="auto"/>
            <w:tcMar>
              <w:right w:w="144" w:type="dxa"/>
            </w:tcMar>
          </w:tcPr>
          <w:p w14:paraId="7FBBDBC5" w14:textId="77777777" w:rsidR="00582D17" w:rsidRDefault="00582D17" w:rsidP="00835524">
            <w:pPr>
              <w:pStyle w:val="ListBullet"/>
              <w:numPr>
                <w:ilvl w:val="0"/>
                <w:numId w:val="0"/>
              </w:numPr>
            </w:pPr>
            <w:r>
              <w:t>Hebrew: Native language.</w:t>
            </w:r>
          </w:p>
          <w:p w14:paraId="64EB0DB9" w14:textId="083CC236" w:rsidR="00582D17" w:rsidRDefault="00582D17" w:rsidP="00835524">
            <w:pPr>
              <w:pStyle w:val="ListBullet"/>
              <w:numPr>
                <w:ilvl w:val="0"/>
                <w:numId w:val="0"/>
              </w:numPr>
            </w:pPr>
            <w:r>
              <w:t xml:space="preserve">English: </w:t>
            </w:r>
            <w:r w:rsidR="00243963">
              <w:t>Fluent</w:t>
            </w:r>
            <w:r>
              <w:t>.</w:t>
            </w:r>
          </w:p>
        </w:tc>
        <w:tc>
          <w:tcPr>
            <w:tcW w:w="990" w:type="dxa"/>
          </w:tcPr>
          <w:p w14:paraId="287A6779" w14:textId="77777777" w:rsidR="00582D17" w:rsidRDefault="00582D17" w:rsidP="00835524"/>
        </w:tc>
      </w:tr>
    </w:tbl>
    <w:p w14:paraId="099E8248" w14:textId="77777777" w:rsidR="00F75D2E" w:rsidRDefault="00F75D2E" w:rsidP="00835524"/>
    <w:sectPr w:rsidR="00F75D2E">
      <w:footerReference w:type="default" r:id="rId15"/>
      <w:pgSz w:w="12240" w:h="15840"/>
      <w:pgMar w:top="1440" w:right="144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A86CDF" w14:textId="77777777" w:rsidR="00500318" w:rsidRDefault="00500318">
      <w:r>
        <w:separator/>
      </w:r>
    </w:p>
  </w:endnote>
  <w:endnote w:type="continuationSeparator" w:id="0">
    <w:p w14:paraId="20EDE0D2" w14:textId="77777777" w:rsidR="00500318" w:rsidRDefault="00500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ssistan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0224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68E349" w14:textId="77777777" w:rsidR="00F75D2E" w:rsidRDefault="00A16D4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84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678EA9" w14:textId="77777777" w:rsidR="00500318" w:rsidRDefault="00500318">
      <w:r>
        <w:separator/>
      </w:r>
    </w:p>
  </w:footnote>
  <w:footnote w:type="continuationSeparator" w:id="0">
    <w:p w14:paraId="3CB4FBB8" w14:textId="77777777" w:rsidR="00500318" w:rsidRDefault="005003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9C12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274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82027C2"/>
    <w:lvl w:ilvl="0">
      <w:start w:val="1"/>
      <w:numFmt w:val="decimal"/>
      <w:pStyle w:val="ListNumber"/>
      <w:lvlText w:val="%1."/>
      <w:lvlJc w:val="left"/>
      <w:pPr>
        <w:tabs>
          <w:tab w:val="num" w:pos="504"/>
        </w:tabs>
        <w:ind w:left="504" w:hanging="360"/>
      </w:pPr>
      <w:rPr>
        <w:rFonts w:hint="default"/>
        <w:color w:val="595959" w:themeColor="text1" w:themeTint="A6"/>
        <w:sz w:val="19"/>
      </w:rPr>
    </w:lvl>
  </w:abstractNum>
  <w:abstractNum w:abstractNumId="3" w15:restartNumberingAfterBreak="0">
    <w:nsid w:val="FFFFFF89"/>
    <w:multiLevelType w:val="singleLevel"/>
    <w:tmpl w:val="1302A1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6125FB"/>
    <w:multiLevelType w:val="hybridMultilevel"/>
    <w:tmpl w:val="B1220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AD2DFB"/>
    <w:multiLevelType w:val="hybridMultilevel"/>
    <w:tmpl w:val="B20279D4"/>
    <w:lvl w:ilvl="0" w:tplc="998035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054340"/>
    <w:multiLevelType w:val="hybridMultilevel"/>
    <w:tmpl w:val="6EE02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C42497"/>
    <w:multiLevelType w:val="hybridMultilevel"/>
    <w:tmpl w:val="F18A0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D4496"/>
    <w:multiLevelType w:val="hybridMultilevel"/>
    <w:tmpl w:val="CA50FC4A"/>
    <w:lvl w:ilvl="0" w:tplc="91AA9A9A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355C78"/>
    <w:multiLevelType w:val="hybridMultilevel"/>
    <w:tmpl w:val="73F87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5D3F8E"/>
    <w:multiLevelType w:val="hybridMultilevel"/>
    <w:tmpl w:val="C784AE7E"/>
    <w:lvl w:ilvl="0" w:tplc="A4D04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3E39DF"/>
    <w:multiLevelType w:val="hybridMultilevel"/>
    <w:tmpl w:val="D90AD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6"/>
  </w:num>
  <w:num w:numId="4">
    <w:abstractNumId w:val="5"/>
  </w:num>
  <w:num w:numId="5">
    <w:abstractNumId w:val="18"/>
  </w:num>
  <w:num w:numId="6">
    <w:abstractNumId w:val="14"/>
  </w:num>
  <w:num w:numId="7">
    <w:abstractNumId w:val="19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6"/>
  </w:num>
  <w:num w:numId="13">
    <w:abstractNumId w:val="8"/>
  </w:num>
  <w:num w:numId="14">
    <w:abstractNumId w:val="11"/>
  </w:num>
  <w:num w:numId="15">
    <w:abstractNumId w:val="7"/>
  </w:num>
  <w:num w:numId="16">
    <w:abstractNumId w:val="4"/>
  </w:num>
  <w:num w:numId="17">
    <w:abstractNumId w:val="9"/>
  </w:num>
  <w:num w:numId="18">
    <w:abstractNumId w:val="17"/>
  </w:num>
  <w:num w:numId="19">
    <w:abstractNumId w:val="10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F40"/>
    <w:rsid w:val="00004BCE"/>
    <w:rsid w:val="00053965"/>
    <w:rsid w:val="00062D5C"/>
    <w:rsid w:val="00075000"/>
    <w:rsid w:val="00085605"/>
    <w:rsid w:val="0010040D"/>
    <w:rsid w:val="00100C17"/>
    <w:rsid w:val="00126E6A"/>
    <w:rsid w:val="00164C22"/>
    <w:rsid w:val="001708DF"/>
    <w:rsid w:val="001779AD"/>
    <w:rsid w:val="00194619"/>
    <w:rsid w:val="001A665B"/>
    <w:rsid w:val="001D6410"/>
    <w:rsid w:val="001E2501"/>
    <w:rsid w:val="00243963"/>
    <w:rsid w:val="002465B5"/>
    <w:rsid w:val="00260EB3"/>
    <w:rsid w:val="00264182"/>
    <w:rsid w:val="0027027E"/>
    <w:rsid w:val="002C46AD"/>
    <w:rsid w:val="003143FB"/>
    <w:rsid w:val="003166D6"/>
    <w:rsid w:val="00320560"/>
    <w:rsid w:val="00354C6E"/>
    <w:rsid w:val="00376B0B"/>
    <w:rsid w:val="00392CC9"/>
    <w:rsid w:val="003A4753"/>
    <w:rsid w:val="00433058"/>
    <w:rsid w:val="004668FD"/>
    <w:rsid w:val="0047599A"/>
    <w:rsid w:val="004B63DD"/>
    <w:rsid w:val="004C6D8B"/>
    <w:rsid w:val="004F7DC0"/>
    <w:rsid w:val="00500318"/>
    <w:rsid w:val="00532448"/>
    <w:rsid w:val="00582D17"/>
    <w:rsid w:val="005F0F0F"/>
    <w:rsid w:val="00605E51"/>
    <w:rsid w:val="0065141E"/>
    <w:rsid w:val="00655C85"/>
    <w:rsid w:val="00656AE0"/>
    <w:rsid w:val="006C02D2"/>
    <w:rsid w:val="006E636A"/>
    <w:rsid w:val="006F34F4"/>
    <w:rsid w:val="006F42D6"/>
    <w:rsid w:val="00711B72"/>
    <w:rsid w:val="00781CF8"/>
    <w:rsid w:val="00784D6A"/>
    <w:rsid w:val="007A0389"/>
    <w:rsid w:val="007A57A9"/>
    <w:rsid w:val="007E5C38"/>
    <w:rsid w:val="008050F3"/>
    <w:rsid w:val="008242C3"/>
    <w:rsid w:val="00835524"/>
    <w:rsid w:val="008E56E4"/>
    <w:rsid w:val="00930C69"/>
    <w:rsid w:val="00955D8D"/>
    <w:rsid w:val="0097755D"/>
    <w:rsid w:val="009A22BB"/>
    <w:rsid w:val="009F7860"/>
    <w:rsid w:val="00A16D47"/>
    <w:rsid w:val="00A61F40"/>
    <w:rsid w:val="00AD4F91"/>
    <w:rsid w:val="00AE61C8"/>
    <w:rsid w:val="00BD0FEA"/>
    <w:rsid w:val="00BF1711"/>
    <w:rsid w:val="00BF4192"/>
    <w:rsid w:val="00BF6E1D"/>
    <w:rsid w:val="00C158EF"/>
    <w:rsid w:val="00C17D7E"/>
    <w:rsid w:val="00C531B6"/>
    <w:rsid w:val="00C61717"/>
    <w:rsid w:val="00C65452"/>
    <w:rsid w:val="00C65FA6"/>
    <w:rsid w:val="00C67D4C"/>
    <w:rsid w:val="00CC5635"/>
    <w:rsid w:val="00CD364D"/>
    <w:rsid w:val="00D03D04"/>
    <w:rsid w:val="00D320EB"/>
    <w:rsid w:val="00D46303"/>
    <w:rsid w:val="00D600CE"/>
    <w:rsid w:val="00D7137C"/>
    <w:rsid w:val="00D831D3"/>
    <w:rsid w:val="00D94038"/>
    <w:rsid w:val="00DC384E"/>
    <w:rsid w:val="00E3492B"/>
    <w:rsid w:val="00E36145"/>
    <w:rsid w:val="00E500D5"/>
    <w:rsid w:val="00E5754E"/>
    <w:rsid w:val="00E679D5"/>
    <w:rsid w:val="00EE696F"/>
    <w:rsid w:val="00F02168"/>
    <w:rsid w:val="00F06D44"/>
    <w:rsid w:val="00F1191D"/>
    <w:rsid w:val="00F21B28"/>
    <w:rsid w:val="00F7160D"/>
    <w:rsid w:val="00F75D2E"/>
    <w:rsid w:val="00F93CC7"/>
    <w:rsid w:val="00FC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19EB843"/>
  <w15:docId w15:val="{2C2AC169-576A-4558-B24C-40501A0BC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 w:qFormat="1"/>
    <w:lsdException w:name="List Number" w:uiPriority="5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320560"/>
  </w:style>
  <w:style w:type="paragraph" w:styleId="Heading1">
    <w:name w:val="heading 1"/>
    <w:basedOn w:val="Normal"/>
    <w:link w:val="Heading1Char"/>
    <w:uiPriority w:val="3"/>
    <w:unhideWhenUsed/>
    <w:qFormat/>
    <w:pPr>
      <w:outlineLvl w:val="0"/>
    </w:pPr>
    <w:rPr>
      <w:rFonts w:asciiTheme="majorHAnsi" w:hAnsiTheme="majorHAnsi"/>
      <w:caps/>
      <w:color w:val="595959" w:themeColor="text1" w:themeTint="A6"/>
      <w:spacing w:val="10"/>
      <w:sz w:val="18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outlineLvl w:val="1"/>
    </w:pPr>
    <w:rPr>
      <w:rFonts w:asciiTheme="majorHAnsi" w:hAnsiTheme="majorHAnsi"/>
      <w:caps/>
      <w:color w:val="595959" w:themeColor="text1" w:themeTint="A6"/>
      <w:spacing w:val="10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3"/>
    <w:semiHidden/>
    <w:unhideWhenUsed/>
    <w:qFormat/>
    <w:pPr>
      <w:outlineLvl w:val="3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hAnsiTheme="majorHAnsi"/>
      <w:caps/>
      <w:color w:val="595959" w:themeColor="text1" w:themeTint="A6"/>
      <w:spacing w:val="10"/>
      <w:sz w:val="18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hAnsiTheme="majorHAnsi"/>
      <w:caps/>
      <w:color w:val="595959" w:themeColor="text1" w:themeTint="A6"/>
      <w:spacing w:val="10"/>
    </w:rPr>
  </w:style>
  <w:style w:type="character" w:customStyle="1" w:styleId="Heading3Char">
    <w:name w:val="Heading 3 Char"/>
    <w:basedOn w:val="DefaultParagraphFont"/>
    <w:link w:val="Heading3"/>
    <w:uiPriority w:val="3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3"/>
    <w:semiHidden/>
    <w:rPr>
      <w:rFonts w:asciiTheme="majorHAnsi" w:hAnsiTheme="majorHAnsi"/>
      <w:caps/>
      <w:spacing w:val="10"/>
      <w:sz w:val="18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5"/>
    <w:qFormat/>
    <w:pPr>
      <w:numPr>
        <w:numId w:val="15"/>
      </w:numPr>
      <w:spacing w:after="80"/>
    </w:pPr>
  </w:style>
  <w:style w:type="paragraph" w:styleId="ListNumber">
    <w:name w:val="List Number"/>
    <w:basedOn w:val="Normal"/>
    <w:uiPriority w:val="5"/>
    <w:qFormat/>
    <w:pPr>
      <w:numPr>
        <w:numId w:val="9"/>
      </w:numPr>
      <w:contextualSpacing/>
    </w:p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paragraph" w:styleId="ListParagraph">
    <w:name w:val="List Paragraph"/>
    <w:basedOn w:val="Normal"/>
    <w:uiPriority w:val="34"/>
    <w:unhideWhenUsed/>
    <w:qFormat/>
    <w:rsid w:val="00F716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08D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03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orbm1@gmail.com" TargetMode="External"/><Relationship Id="rId13" Type="http://schemas.openxmlformats.org/officeDocument/2006/relationships/hyperlink" Target="https://vimeo.com/431886399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imeo.com/431885246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iorA1/OpenCV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LiorA1/design-patter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iorA1/objectOrientedProgramming" TargetMode="External"/><Relationship Id="rId14" Type="http://schemas.openxmlformats.org/officeDocument/2006/relationships/hyperlink" Target="https://github.com/LiorA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orAsis\AppData\Roaming\Microsoft\Templates\Resume%20for%20recent%20college%20gradu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214029371AA43CE9D90F0A9BB613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F74A2-4634-4AC5-AA95-2F3F3A5A9936}"/>
      </w:docPartPr>
      <w:docPartBody>
        <w:p w:rsidR="00E56713" w:rsidRDefault="009D4ABF">
          <w:pPr>
            <w:pStyle w:val="C214029371AA43CE9D90F0A9BB613E77"/>
          </w:pPr>
          <w:r>
            <w:t>Your Name</w:t>
          </w:r>
        </w:p>
      </w:docPartBody>
    </w:docPart>
    <w:docPart>
      <w:docPartPr>
        <w:name w:val="BFE83647F366455CBB584339666F1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19537-8CAC-418E-AA51-E88DB439FB4F}"/>
      </w:docPartPr>
      <w:docPartBody>
        <w:p w:rsidR="00E56713" w:rsidRDefault="009D4ABF">
          <w:pPr>
            <w:pStyle w:val="BFE83647F366455CBB584339666F1798"/>
          </w:pPr>
          <w:r>
            <w:t>Education</w:t>
          </w:r>
        </w:p>
      </w:docPartBody>
    </w:docPart>
    <w:docPart>
      <w:docPartPr>
        <w:name w:val="208DA2867D7D49108138D8E174182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A8C8C-1742-4018-8827-73D55EC3001B}"/>
      </w:docPartPr>
      <w:docPartBody>
        <w:p w:rsidR="00E56713" w:rsidRDefault="009D4ABF">
          <w:pPr>
            <w:pStyle w:val="208DA2867D7D49108138D8E17418214D"/>
          </w:pPr>
          <w:r>
            <w:t>Skills &amp; Abilities</w:t>
          </w:r>
        </w:p>
      </w:docPartBody>
    </w:docPart>
    <w:docPart>
      <w:docPartPr>
        <w:name w:val="4995A239AFDA4A64AEB13DFD04814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7D587-B96F-4773-B237-EEB2C118A90C}"/>
      </w:docPartPr>
      <w:docPartBody>
        <w:p w:rsidR="00E56713" w:rsidRDefault="00847F06" w:rsidP="00847F06">
          <w:pPr>
            <w:pStyle w:val="4995A239AFDA4A64AEB13DFD0481407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ssistan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F06"/>
    <w:rsid w:val="00013362"/>
    <w:rsid w:val="000429A3"/>
    <w:rsid w:val="00060C2D"/>
    <w:rsid w:val="000921BB"/>
    <w:rsid w:val="000D7703"/>
    <w:rsid w:val="000E70EA"/>
    <w:rsid w:val="00224E0F"/>
    <w:rsid w:val="002804F9"/>
    <w:rsid w:val="00285C1D"/>
    <w:rsid w:val="00382A6F"/>
    <w:rsid w:val="003874AA"/>
    <w:rsid w:val="003F6492"/>
    <w:rsid w:val="0040339D"/>
    <w:rsid w:val="00407870"/>
    <w:rsid w:val="0066228B"/>
    <w:rsid w:val="00746708"/>
    <w:rsid w:val="0080042E"/>
    <w:rsid w:val="00832CA7"/>
    <w:rsid w:val="00844FA7"/>
    <w:rsid w:val="00847F06"/>
    <w:rsid w:val="00890CD0"/>
    <w:rsid w:val="008923DD"/>
    <w:rsid w:val="0092191B"/>
    <w:rsid w:val="00931BD0"/>
    <w:rsid w:val="009C56EB"/>
    <w:rsid w:val="009D4ABF"/>
    <w:rsid w:val="00A33557"/>
    <w:rsid w:val="00A91920"/>
    <w:rsid w:val="00AC3DD1"/>
    <w:rsid w:val="00B80B38"/>
    <w:rsid w:val="00C97C6C"/>
    <w:rsid w:val="00D526A1"/>
    <w:rsid w:val="00E56713"/>
    <w:rsid w:val="00F512C8"/>
    <w:rsid w:val="00FB4935"/>
    <w:rsid w:val="00FD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14029371AA43CE9D90F0A9BB613E77">
    <w:name w:val="C214029371AA43CE9D90F0A9BB613E77"/>
  </w:style>
  <w:style w:type="paragraph" w:customStyle="1" w:styleId="DBDFF005B2754024A8222DC4DF9312B7">
    <w:name w:val="DBDFF005B2754024A8222DC4DF9312B7"/>
  </w:style>
  <w:style w:type="paragraph" w:customStyle="1" w:styleId="9DFBD3D07C6A4AC09C0BB411F35A88B9">
    <w:name w:val="9DFBD3D07C6A4AC09C0BB411F35A88B9"/>
  </w:style>
  <w:style w:type="paragraph" w:customStyle="1" w:styleId="85339251F7CD40698FD526B64A9AAE09">
    <w:name w:val="85339251F7CD40698FD526B64A9AAE09"/>
  </w:style>
  <w:style w:type="paragraph" w:customStyle="1" w:styleId="FC91B39E0D914C3CA98E37B95C36B901">
    <w:name w:val="FC91B39E0D914C3CA98E37B95C36B901"/>
  </w:style>
  <w:style w:type="paragraph" w:customStyle="1" w:styleId="4AEDDC6D51AC4A32A3D8E2048490AC61">
    <w:name w:val="4AEDDC6D51AC4A32A3D8E2048490AC61"/>
  </w:style>
  <w:style w:type="paragraph" w:customStyle="1" w:styleId="1638DD1FA84544A49689762D4975DBC1">
    <w:name w:val="1638DD1FA84544A49689762D4975DBC1"/>
  </w:style>
  <w:style w:type="paragraph" w:customStyle="1" w:styleId="BFE83647F366455CBB584339666F1798">
    <w:name w:val="BFE83647F366455CBB584339666F1798"/>
  </w:style>
  <w:style w:type="paragraph" w:customStyle="1" w:styleId="81DEDCCA18B34BA98E94C5578F8E1E86">
    <w:name w:val="81DEDCCA18B34BA98E94C5578F8E1E86"/>
  </w:style>
  <w:style w:type="character" w:styleId="Emphasis">
    <w:name w:val="Emphasis"/>
    <w:basedOn w:val="DefaultParagraphFont"/>
    <w:uiPriority w:val="4"/>
    <w:qFormat/>
    <w:rsid w:val="000E70EA"/>
    <w:rPr>
      <w:i/>
      <w:iCs/>
    </w:rPr>
  </w:style>
  <w:style w:type="paragraph" w:customStyle="1" w:styleId="5DA22B9EC96D46B5BF33F81DF2ADF74E">
    <w:name w:val="5DA22B9EC96D46B5BF33F81DF2ADF74E"/>
  </w:style>
  <w:style w:type="paragraph" w:customStyle="1" w:styleId="17BCC4D1453A4A43AD07CAB911185719">
    <w:name w:val="17BCC4D1453A4A43AD07CAB911185719"/>
  </w:style>
  <w:style w:type="paragraph" w:styleId="ListBullet">
    <w:name w:val="List Bullet"/>
    <w:basedOn w:val="Normal"/>
    <w:uiPriority w:val="5"/>
    <w:qFormat/>
    <w:rsid w:val="000E70EA"/>
    <w:pPr>
      <w:numPr>
        <w:numId w:val="1"/>
      </w:numPr>
      <w:spacing w:after="80" w:line="240" w:lineRule="auto"/>
    </w:pPr>
    <w:rPr>
      <w:sz w:val="20"/>
      <w:szCs w:val="20"/>
      <w:lang w:bidi="ar-SA"/>
    </w:rPr>
  </w:style>
  <w:style w:type="paragraph" w:customStyle="1" w:styleId="92DD1B8D38824E8D8FDACA14E00D2483">
    <w:name w:val="92DD1B8D38824E8D8FDACA14E00D2483"/>
  </w:style>
  <w:style w:type="paragraph" w:customStyle="1" w:styleId="208DA2867D7D49108138D8E17418214D">
    <w:name w:val="208DA2867D7D49108138D8E17418214D"/>
  </w:style>
  <w:style w:type="paragraph" w:customStyle="1" w:styleId="5C6F09938AFB46ADB9A40B00F7EEA39C">
    <w:name w:val="5C6F09938AFB46ADB9A40B00F7EEA39C"/>
  </w:style>
  <w:style w:type="paragraph" w:customStyle="1" w:styleId="8DE2FD5537B94830861B67AC5C013F79">
    <w:name w:val="8DE2FD5537B94830861B67AC5C013F79"/>
  </w:style>
  <w:style w:type="paragraph" w:customStyle="1" w:styleId="0251C080D2A34BDD8D682FCD0F152A9D">
    <w:name w:val="0251C080D2A34BDD8D682FCD0F152A9D"/>
  </w:style>
  <w:style w:type="paragraph" w:customStyle="1" w:styleId="B29E62436CCB4BA1B1F945B3758D55D5">
    <w:name w:val="B29E62436CCB4BA1B1F945B3758D55D5"/>
  </w:style>
  <w:style w:type="paragraph" w:customStyle="1" w:styleId="A812FEF8E97B4E34BD4A2D5B4B91B60A">
    <w:name w:val="A812FEF8E97B4E34BD4A2D5B4B91B60A"/>
  </w:style>
  <w:style w:type="paragraph" w:customStyle="1" w:styleId="013E791E626F431D8AAC067DDD99C897">
    <w:name w:val="013E791E626F431D8AAC067DDD99C897"/>
  </w:style>
  <w:style w:type="paragraph" w:customStyle="1" w:styleId="4039FC9161E1458CAA7A2292F3BD1B43">
    <w:name w:val="4039FC9161E1458CAA7A2292F3BD1B43"/>
  </w:style>
  <w:style w:type="paragraph" w:customStyle="1" w:styleId="C436EB41A2F245239A1135712604ABBA">
    <w:name w:val="C436EB41A2F245239A1135712604ABBA"/>
  </w:style>
  <w:style w:type="paragraph" w:customStyle="1" w:styleId="F119CCF132F840A4BFC0C45BF83F910E">
    <w:name w:val="F119CCF132F840A4BFC0C45BF83F910E"/>
  </w:style>
  <w:style w:type="paragraph" w:customStyle="1" w:styleId="D085E0C193174932BF234C39D268AAD8">
    <w:name w:val="D085E0C193174932BF234C39D268AAD8"/>
  </w:style>
  <w:style w:type="paragraph" w:customStyle="1" w:styleId="A1B679A926054C2C981A84441FA60B33">
    <w:name w:val="A1B679A926054C2C981A84441FA60B33"/>
  </w:style>
  <w:style w:type="paragraph" w:customStyle="1" w:styleId="A255E67B568140C78BC0A5F597D49589">
    <w:name w:val="A255E67B568140C78BC0A5F597D49589"/>
  </w:style>
  <w:style w:type="paragraph" w:customStyle="1" w:styleId="21B2245375624CF897DDAC11923228DE">
    <w:name w:val="21B2245375624CF897DDAC11923228DE"/>
  </w:style>
  <w:style w:type="paragraph" w:customStyle="1" w:styleId="590C830584954F9D877025F8F3FCE4CE">
    <w:name w:val="590C830584954F9D877025F8F3FCE4CE"/>
  </w:style>
  <w:style w:type="paragraph" w:customStyle="1" w:styleId="99FA3AA94EA54C93B3D2AC010746547F">
    <w:name w:val="99FA3AA94EA54C93B3D2AC010746547F"/>
  </w:style>
  <w:style w:type="paragraph" w:customStyle="1" w:styleId="ED05BA9E15E8447C8FCE0DF2DEF8C005">
    <w:name w:val="ED05BA9E15E8447C8FCE0DF2DEF8C005"/>
  </w:style>
  <w:style w:type="paragraph" w:customStyle="1" w:styleId="E85C4A95FFA648CC84D811A443DCDFB9">
    <w:name w:val="E85C4A95FFA648CC84D811A443DCDFB9"/>
  </w:style>
  <w:style w:type="paragraph" w:customStyle="1" w:styleId="8026917ABFB5461E8449C29DE7607AFC">
    <w:name w:val="8026917ABFB5461E8449C29DE7607AFC"/>
  </w:style>
  <w:style w:type="paragraph" w:customStyle="1" w:styleId="BC2807355B5545819E77DB73E31CF379">
    <w:name w:val="BC2807355B5545819E77DB73E31CF379"/>
    <w:rsid w:val="00847F06"/>
  </w:style>
  <w:style w:type="paragraph" w:customStyle="1" w:styleId="AEBD51C686B2443886899CCC5C4FFB43">
    <w:name w:val="AEBD51C686B2443886899CCC5C4FFB43"/>
    <w:rsid w:val="00847F06"/>
  </w:style>
  <w:style w:type="paragraph" w:customStyle="1" w:styleId="3ACC74AEABA04BB9AD4DF8F57231AA19">
    <w:name w:val="3ACC74AEABA04BB9AD4DF8F57231AA19"/>
    <w:rsid w:val="00847F06"/>
  </w:style>
  <w:style w:type="paragraph" w:customStyle="1" w:styleId="1AFD1A9E473B44CD81AF27984ADA1193">
    <w:name w:val="1AFD1A9E473B44CD81AF27984ADA1193"/>
    <w:rsid w:val="00847F06"/>
  </w:style>
  <w:style w:type="paragraph" w:customStyle="1" w:styleId="7FF06D0C68814AFE8C2EA88B30AD7958">
    <w:name w:val="7FF06D0C68814AFE8C2EA88B30AD7958"/>
    <w:rsid w:val="00847F06"/>
  </w:style>
  <w:style w:type="paragraph" w:customStyle="1" w:styleId="A857FFEF33C54C87A47203BBCAFE210E">
    <w:name w:val="A857FFEF33C54C87A47203BBCAFE210E"/>
    <w:rsid w:val="00847F06"/>
  </w:style>
  <w:style w:type="paragraph" w:customStyle="1" w:styleId="50B62604F110419E86E6A7474979A1AB">
    <w:name w:val="50B62604F110419E86E6A7474979A1AB"/>
    <w:rsid w:val="00847F06"/>
  </w:style>
  <w:style w:type="paragraph" w:customStyle="1" w:styleId="DACBF6B5C95F4A6881B16C1FBF6FEAE2">
    <w:name w:val="DACBF6B5C95F4A6881B16C1FBF6FEAE2"/>
    <w:rsid w:val="00847F06"/>
  </w:style>
  <w:style w:type="paragraph" w:customStyle="1" w:styleId="D247DEE277974C309BE823CCBE503C22">
    <w:name w:val="D247DEE277974C309BE823CCBE503C22"/>
    <w:rsid w:val="00847F06"/>
  </w:style>
  <w:style w:type="paragraph" w:customStyle="1" w:styleId="C497AD0AF20F44188E871B197A66EA57">
    <w:name w:val="C497AD0AF20F44188E871B197A66EA57"/>
    <w:rsid w:val="00847F06"/>
  </w:style>
  <w:style w:type="paragraph" w:customStyle="1" w:styleId="460B40CEB49B4593ACF6BAA4E5334B6D">
    <w:name w:val="460B40CEB49B4593ACF6BAA4E5334B6D"/>
    <w:rsid w:val="00847F06"/>
  </w:style>
  <w:style w:type="paragraph" w:customStyle="1" w:styleId="4F8A94F4059F46F9B34C773D8867D8FC">
    <w:name w:val="4F8A94F4059F46F9B34C773D8867D8FC"/>
    <w:rsid w:val="00847F06"/>
  </w:style>
  <w:style w:type="paragraph" w:customStyle="1" w:styleId="B9F10277B90E476AB0B9E2303566DABD">
    <w:name w:val="B9F10277B90E476AB0B9E2303566DABD"/>
    <w:rsid w:val="00847F06"/>
  </w:style>
  <w:style w:type="paragraph" w:customStyle="1" w:styleId="27A6D1763405498DB7172103928D019C">
    <w:name w:val="27A6D1763405498DB7172103928D019C"/>
    <w:rsid w:val="00847F06"/>
  </w:style>
  <w:style w:type="paragraph" w:customStyle="1" w:styleId="7B54DAC4089A4468AB4FB3DCE28738B7">
    <w:name w:val="7B54DAC4089A4468AB4FB3DCE28738B7"/>
    <w:rsid w:val="00847F06"/>
  </w:style>
  <w:style w:type="paragraph" w:customStyle="1" w:styleId="4995A239AFDA4A64AEB13DFD04814074">
    <w:name w:val="4995A239AFDA4A64AEB13DFD04814074"/>
    <w:rsid w:val="00847F06"/>
  </w:style>
  <w:style w:type="paragraph" w:customStyle="1" w:styleId="955442149D65491D92ADF38A0D064490">
    <w:name w:val="955442149D65491D92ADF38A0D064490"/>
    <w:rsid w:val="00847F06"/>
  </w:style>
  <w:style w:type="paragraph" w:customStyle="1" w:styleId="F58E75D42EDC4D6ABA1B11257AF7B18A">
    <w:name w:val="F58E75D42EDC4D6ABA1B11257AF7B18A"/>
    <w:rsid w:val="00847F06"/>
  </w:style>
  <w:style w:type="paragraph" w:customStyle="1" w:styleId="6E32A2689EAF4B58A88BAB44AF7030DC">
    <w:name w:val="6E32A2689EAF4B58A88BAB44AF7030DC"/>
    <w:rsid w:val="00847F06"/>
  </w:style>
  <w:style w:type="paragraph" w:customStyle="1" w:styleId="8E170CB15622425C811F36362B96B315">
    <w:name w:val="8E170CB15622425C811F36362B96B315"/>
    <w:rsid w:val="00847F06"/>
  </w:style>
  <w:style w:type="paragraph" w:customStyle="1" w:styleId="34AE815B66E4430D9F1A95E5EB25C894">
    <w:name w:val="34AE815B66E4430D9F1A95E5EB25C894"/>
    <w:rsid w:val="00847F06"/>
  </w:style>
  <w:style w:type="paragraph" w:customStyle="1" w:styleId="8AD97F96B0A14822B27C5AFC622E8BCA">
    <w:name w:val="8AD97F96B0A14822B27C5AFC622E8BCA"/>
    <w:rsid w:val="00847F06"/>
  </w:style>
  <w:style w:type="paragraph" w:customStyle="1" w:styleId="41E31788BE8B4C7C81A54F4828535FEA">
    <w:name w:val="41E31788BE8B4C7C81A54F4828535FEA"/>
    <w:rsid w:val="00847F06"/>
  </w:style>
  <w:style w:type="paragraph" w:customStyle="1" w:styleId="E60F97186C7D4FDA874CA4769960E2C4">
    <w:name w:val="E60F97186C7D4FDA874CA4769960E2C4"/>
    <w:rsid w:val="00847F06"/>
  </w:style>
  <w:style w:type="paragraph" w:customStyle="1" w:styleId="601A91A9C67149388047B1D8C622F0EC">
    <w:name w:val="601A91A9C67149388047B1D8C622F0EC"/>
    <w:rsid w:val="000E70EA"/>
  </w:style>
  <w:style w:type="paragraph" w:customStyle="1" w:styleId="0423D7F4C7014194BDD17B315ACE147D">
    <w:name w:val="0423D7F4C7014194BDD17B315ACE147D"/>
    <w:rsid w:val="000E70EA"/>
  </w:style>
  <w:style w:type="paragraph" w:customStyle="1" w:styleId="BAEED10C764E433F92A5310BB8732C76">
    <w:name w:val="BAEED10C764E433F92A5310BB8732C76"/>
    <w:rsid w:val="000E70EA"/>
  </w:style>
  <w:style w:type="paragraph" w:customStyle="1" w:styleId="9F7A1E090CFD46FF9E3793E466921194">
    <w:name w:val="9F7A1E090CFD46FF9E3793E466921194"/>
    <w:rsid w:val="000E70EA"/>
  </w:style>
  <w:style w:type="paragraph" w:customStyle="1" w:styleId="073CC71991534E1C8B55F6C6C6F5E919">
    <w:name w:val="073CC71991534E1C8B55F6C6C6F5E919"/>
    <w:rsid w:val="000E70EA"/>
  </w:style>
  <w:style w:type="paragraph" w:customStyle="1" w:styleId="13ED0698BB9A4BBDA0964A8D8A5CBE06">
    <w:name w:val="13ED0698BB9A4BBDA0964A8D8A5CBE06"/>
    <w:rsid w:val="000E70EA"/>
  </w:style>
  <w:style w:type="paragraph" w:customStyle="1" w:styleId="384C55CAA9314498ACC881DB8D0D1616">
    <w:name w:val="384C55CAA9314498ACC881DB8D0D1616"/>
    <w:rsid w:val="000E70EA"/>
  </w:style>
  <w:style w:type="paragraph" w:customStyle="1" w:styleId="E37CCA1A5EAF4FDF882B3475DDD83AB5">
    <w:name w:val="E37CCA1A5EAF4FDF882B3475DDD83AB5"/>
    <w:rsid w:val="000E70EA"/>
  </w:style>
  <w:style w:type="paragraph" w:customStyle="1" w:styleId="67C95D5F1071466E92CB378C0BC80EB6">
    <w:name w:val="67C95D5F1071466E92CB378C0BC80EB6"/>
    <w:rsid w:val="000E70EA"/>
  </w:style>
  <w:style w:type="paragraph" w:customStyle="1" w:styleId="FD5226CDDBB64B309EA6BE1691D8FA09">
    <w:name w:val="FD5226CDDBB64B309EA6BE1691D8FA09"/>
    <w:rsid w:val="000E70EA"/>
  </w:style>
  <w:style w:type="paragraph" w:customStyle="1" w:styleId="296825A63B1A475A862FDBA10D6FDC0C">
    <w:name w:val="296825A63B1A475A862FDBA10D6FDC0C"/>
    <w:rsid w:val="000E70EA"/>
  </w:style>
  <w:style w:type="paragraph" w:customStyle="1" w:styleId="DE63A3F9A72644778F1EA8C6D7B34210">
    <w:name w:val="DE63A3F9A72644778F1EA8C6D7B34210"/>
    <w:rsid w:val="000E70EA"/>
  </w:style>
  <w:style w:type="paragraph" w:customStyle="1" w:styleId="4A007916EEE6422DB2BFE5D8DC2DDD4E">
    <w:name w:val="4A007916EEE6422DB2BFE5D8DC2DDD4E"/>
    <w:rsid w:val="000E70EA"/>
  </w:style>
  <w:style w:type="paragraph" w:customStyle="1" w:styleId="4B712029727F42D58DBAF5A3C71E7ED9">
    <w:name w:val="4B712029727F42D58DBAF5A3C71E7ED9"/>
    <w:rsid w:val="000E70EA"/>
  </w:style>
  <w:style w:type="paragraph" w:customStyle="1" w:styleId="D368812842254FB083921548B0376157">
    <w:name w:val="D368812842254FB083921548B0376157"/>
    <w:rsid w:val="000E70EA"/>
  </w:style>
  <w:style w:type="paragraph" w:customStyle="1" w:styleId="5CBABBE5E9534C239F3F2358A8170AEB">
    <w:name w:val="5CBABBE5E9534C239F3F2358A8170AEB"/>
    <w:rsid w:val="000E70EA"/>
  </w:style>
  <w:style w:type="paragraph" w:customStyle="1" w:styleId="364B859F1A4F4522935AA97DAD6C49B9">
    <w:name w:val="364B859F1A4F4522935AA97DAD6C49B9"/>
    <w:rsid w:val="000E70EA"/>
  </w:style>
  <w:style w:type="paragraph" w:customStyle="1" w:styleId="CADB137140E54512A9F4EAB95D252B8D">
    <w:name w:val="CADB137140E54512A9F4EAB95D252B8D"/>
    <w:rsid w:val="000E70EA"/>
  </w:style>
  <w:style w:type="paragraph" w:customStyle="1" w:styleId="36C50DD51CF643E5AC447C78551B0500">
    <w:name w:val="36C50DD51CF643E5AC447C78551B0500"/>
    <w:rsid w:val="000E70EA"/>
  </w:style>
  <w:style w:type="paragraph" w:customStyle="1" w:styleId="E94F76AA0B504E5D90FECF36E9142028">
    <w:name w:val="E94F76AA0B504E5D90FECF36E9142028"/>
    <w:rsid w:val="000E70EA"/>
  </w:style>
  <w:style w:type="paragraph" w:customStyle="1" w:styleId="7CF83DB8DF0B4FF796772C9444F55438">
    <w:name w:val="7CF83DB8DF0B4FF796772C9444F55438"/>
    <w:rsid w:val="000E70EA"/>
  </w:style>
  <w:style w:type="paragraph" w:customStyle="1" w:styleId="63CAFFCACF9A4E1DAF377127EB641DE0">
    <w:name w:val="63CAFFCACF9A4E1DAF377127EB641DE0"/>
    <w:rsid w:val="000E70EA"/>
  </w:style>
  <w:style w:type="paragraph" w:customStyle="1" w:styleId="1A1B0FCD676F4744B153D17416BEB193">
    <w:name w:val="1A1B0FCD676F4744B153D17416BEB193"/>
    <w:rsid w:val="000E70EA"/>
  </w:style>
  <w:style w:type="paragraph" w:customStyle="1" w:styleId="3D7770A86B3D407A82EBCB0E8DF88F17">
    <w:name w:val="3D7770A86B3D407A82EBCB0E8DF88F17"/>
    <w:rsid w:val="000E70EA"/>
  </w:style>
  <w:style w:type="paragraph" w:customStyle="1" w:styleId="0134EC91BECB4AB3A499CEFD75406718">
    <w:name w:val="0134EC91BECB4AB3A499CEFD75406718"/>
    <w:rsid w:val="000E70EA"/>
  </w:style>
  <w:style w:type="paragraph" w:customStyle="1" w:styleId="66E0F67E40644592924A56F006EE8AC4">
    <w:name w:val="66E0F67E40644592924A56F006EE8AC4"/>
    <w:rsid w:val="000E70EA"/>
  </w:style>
  <w:style w:type="paragraph" w:customStyle="1" w:styleId="8542CC4EEE654DC69D7A6F80E0DB9B8B">
    <w:name w:val="8542CC4EEE654DC69D7A6F80E0DB9B8B"/>
    <w:rsid w:val="000E70EA"/>
  </w:style>
  <w:style w:type="paragraph" w:customStyle="1" w:styleId="61DA457989494ADBA320EC8A9172B5D4">
    <w:name w:val="61DA457989494ADBA320EC8A9172B5D4"/>
    <w:rsid w:val="000E70EA"/>
  </w:style>
  <w:style w:type="paragraph" w:customStyle="1" w:styleId="71E75965FDDD41E882237D8D8CF14FBF">
    <w:name w:val="71E75965FDDD41E882237D8D8CF14FBF"/>
    <w:rsid w:val="000E70EA"/>
  </w:style>
  <w:style w:type="paragraph" w:customStyle="1" w:styleId="EF30BDC901A64FD29032F6B12D8F589A">
    <w:name w:val="EF30BDC901A64FD29032F6B12D8F589A"/>
    <w:rsid w:val="000E70EA"/>
  </w:style>
  <w:style w:type="paragraph" w:customStyle="1" w:styleId="DF797BEA36A14F03A7E331833E10567E">
    <w:name w:val="DF797BEA36A14F03A7E331833E10567E"/>
    <w:rsid w:val="000E70EA"/>
  </w:style>
  <w:style w:type="paragraph" w:customStyle="1" w:styleId="2698799A6B8E49D8A892B5C557F55FB6">
    <w:name w:val="2698799A6B8E49D8A892B5C557F55FB6"/>
    <w:rsid w:val="000E70EA"/>
  </w:style>
  <w:style w:type="paragraph" w:customStyle="1" w:styleId="8264E8276DB142E991FF7CB988E7CEAC">
    <w:name w:val="8264E8276DB142E991FF7CB988E7CEAC"/>
    <w:rsid w:val="000E70EA"/>
  </w:style>
  <w:style w:type="paragraph" w:customStyle="1" w:styleId="C8A2E7DE02554A6982C5315581C9A513">
    <w:name w:val="C8A2E7DE02554A6982C5315581C9A513"/>
    <w:rsid w:val="000E70EA"/>
  </w:style>
  <w:style w:type="paragraph" w:customStyle="1" w:styleId="188098155CE04EAA973D9BFFA58BE732">
    <w:name w:val="188098155CE04EAA973D9BFFA58BE732"/>
    <w:rsid w:val="000E70EA"/>
  </w:style>
  <w:style w:type="paragraph" w:customStyle="1" w:styleId="321D973B77E640ED9DBC72CE4DC9D038">
    <w:name w:val="321D973B77E640ED9DBC72CE4DC9D038"/>
    <w:rsid w:val="000E70EA"/>
  </w:style>
  <w:style w:type="paragraph" w:customStyle="1" w:styleId="A3A99692C6F1414BBDDE24AA77ECD6E8">
    <w:name w:val="A3A99692C6F1414BBDDE24AA77ECD6E8"/>
    <w:rsid w:val="000E70EA"/>
  </w:style>
  <w:style w:type="paragraph" w:customStyle="1" w:styleId="8D156E9D17F74713BBDA0EE98C47431E">
    <w:name w:val="8D156E9D17F74713BBDA0EE98C47431E"/>
    <w:rsid w:val="000E70EA"/>
  </w:style>
  <w:style w:type="paragraph" w:customStyle="1" w:styleId="A189C61C0D12457F99892DC9F71F0FCA">
    <w:name w:val="A189C61C0D12457F99892DC9F71F0FCA"/>
    <w:rsid w:val="000E70EA"/>
  </w:style>
  <w:style w:type="paragraph" w:customStyle="1" w:styleId="319A7223EBD74E3BB7C22002A9D7B7B9">
    <w:name w:val="319A7223EBD74E3BB7C22002A9D7B7B9"/>
    <w:rsid w:val="000E70EA"/>
  </w:style>
  <w:style w:type="paragraph" w:customStyle="1" w:styleId="7C31858CF00C441BAA75191FF7712028">
    <w:name w:val="7C31858CF00C441BAA75191FF7712028"/>
    <w:rsid w:val="000E70EA"/>
  </w:style>
  <w:style w:type="paragraph" w:customStyle="1" w:styleId="D570A01B3BF94F3D8914FC79655E977D">
    <w:name w:val="D570A01B3BF94F3D8914FC79655E977D"/>
    <w:rsid w:val="000E70EA"/>
  </w:style>
  <w:style w:type="paragraph" w:customStyle="1" w:styleId="E3F16F26AF0F4E5B889F70FDF647B7F2">
    <w:name w:val="E3F16F26AF0F4E5B889F70FDF647B7F2"/>
    <w:rsid w:val="000E70EA"/>
  </w:style>
  <w:style w:type="paragraph" w:customStyle="1" w:styleId="1DA9590294C5467CBBE73996720308E0">
    <w:name w:val="1DA9590294C5467CBBE73996720308E0"/>
    <w:rsid w:val="000E70EA"/>
  </w:style>
  <w:style w:type="paragraph" w:customStyle="1" w:styleId="EC0A543969814FD28B1F205CE6DD6CBC">
    <w:name w:val="EC0A543969814FD28B1F205CE6DD6CBC"/>
    <w:rsid w:val="000E70EA"/>
  </w:style>
  <w:style w:type="paragraph" w:customStyle="1" w:styleId="21CA13B45C7C4EE99B7127C019F5A0F9">
    <w:name w:val="21CA13B45C7C4EE99B7127C019F5A0F9"/>
    <w:rsid w:val="00A91920"/>
  </w:style>
  <w:style w:type="paragraph" w:customStyle="1" w:styleId="1CBDC02708814E9D886E2E65A7DAE1B8">
    <w:name w:val="1CBDC02708814E9D886E2E65A7DAE1B8"/>
    <w:rsid w:val="00A91920"/>
  </w:style>
  <w:style w:type="paragraph" w:customStyle="1" w:styleId="0CA53320FBC94411B74C12FE6031C4AA">
    <w:name w:val="0CA53320FBC94411B74C12FE6031C4AA"/>
    <w:rsid w:val="00A919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BDE2EDCF-AD59-40A4-AA6F-49B916D54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recent college graduate</Template>
  <TotalTime>57</TotalTime>
  <Pages>1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Asis</dc:creator>
  <cp:keywords/>
  <dc:description/>
  <cp:lastModifiedBy>Lior Asis</cp:lastModifiedBy>
  <cp:revision>11</cp:revision>
  <cp:lastPrinted>2020-12-07T22:09:00Z</cp:lastPrinted>
  <dcterms:created xsi:type="dcterms:W3CDTF">2020-09-16T10:07:00Z</dcterms:created>
  <dcterms:modified xsi:type="dcterms:W3CDTF">2020-12-08T19:08:00Z</dcterms:modified>
  <cp:version/>
</cp:coreProperties>
</file>